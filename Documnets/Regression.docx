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B0D" w:rsidRPr="00146738" w:rsidRDefault="00146738" w:rsidP="00146738">
      <w:pPr>
        <w:jc w:val="center"/>
        <w:rPr>
          <w:sz w:val="36"/>
          <w:szCs w:val="36"/>
        </w:rPr>
      </w:pPr>
      <w:r w:rsidRPr="00146738">
        <w:rPr>
          <w:sz w:val="36"/>
          <w:szCs w:val="36"/>
        </w:rPr>
        <w:t>Regression</w:t>
      </w:r>
    </w:p>
    <w:p w:rsidR="00146738" w:rsidRDefault="00146738"/>
    <w:p w:rsidR="00146738" w:rsidRPr="00146738" w:rsidRDefault="00146738">
      <w:r w:rsidRPr="00146738">
        <w:rPr>
          <w:b/>
        </w:rPr>
        <w:t>Simple Linear Regression:</w:t>
      </w:r>
    </w:p>
    <w:p w:rsidR="00146738" w:rsidRPr="00146738" w:rsidRDefault="00146738">
      <w:r w:rsidRPr="00146738">
        <w:t>It is like a formula of a slope</w:t>
      </w:r>
    </w:p>
    <w:p w:rsidR="00146738" w:rsidRDefault="00146738">
      <w:proofErr w:type="spellStart"/>
      <w:r>
        <w:t>Eg</w:t>
      </w:r>
      <w:proofErr w:type="spellEnd"/>
      <w:r>
        <w:t xml:space="preserve"> scenario: how does a </w:t>
      </w:r>
      <w:r w:rsidRPr="00146738">
        <w:rPr>
          <w:b/>
        </w:rPr>
        <w:t>salary</w:t>
      </w:r>
      <w:r>
        <w:t xml:space="preserve"> (Dependent) changes with </w:t>
      </w:r>
      <w:r w:rsidRPr="00146738">
        <w:rPr>
          <w:b/>
        </w:rPr>
        <w:t>years of experience</w:t>
      </w:r>
      <w:r>
        <w:rPr>
          <w:b/>
        </w:rPr>
        <w:t xml:space="preserve"> </w:t>
      </w:r>
      <w:r>
        <w:t>(Independent Variable)</w:t>
      </w:r>
    </w:p>
    <w:p w:rsidR="00146738" w:rsidRDefault="00146738">
      <w:r>
        <w:t>Coefficient</w:t>
      </w:r>
      <w:r>
        <w:sym w:font="Wingdings" w:char="F0E0"/>
      </w:r>
      <w:r>
        <w:t xml:space="preserve"> Unit change in independent Variable (like multiplier</w:t>
      </w:r>
      <w:r>
        <w:sym w:font="Wingdings" w:char="F0E0"/>
      </w:r>
      <w:r>
        <w:t>connection between x1 and y)</w:t>
      </w:r>
      <w:r>
        <w:rPr>
          <w:noProof/>
        </w:rPr>
        <w:drawing>
          <wp:inline distT="0" distB="0" distL="0" distR="0" wp14:anchorId="6DABC3CE" wp14:editId="13E7CAAB">
            <wp:extent cx="5943600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738" w:rsidRDefault="00146738"/>
    <w:p w:rsidR="00146738" w:rsidRDefault="00146738">
      <w:r>
        <w:rPr>
          <w:noProof/>
        </w:rPr>
        <w:drawing>
          <wp:inline distT="0" distB="0" distL="0" distR="0" wp14:anchorId="5EA57FE4" wp14:editId="494491F1">
            <wp:extent cx="5943600" cy="26085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738" w:rsidRDefault="00146738"/>
    <w:p w:rsidR="00146738" w:rsidRDefault="00146738">
      <w:r>
        <w:t xml:space="preserve"> </w:t>
      </w:r>
      <w:proofErr w:type="gramStart"/>
      <w:r>
        <w:t>b0</w:t>
      </w:r>
      <w:proofErr w:type="gramEnd"/>
      <w:r>
        <w:sym w:font="Wingdings" w:char="F0E0"/>
      </w:r>
      <w:r>
        <w:t>Constant (30,000$)</w:t>
      </w:r>
    </w:p>
    <w:p w:rsidR="00146738" w:rsidRDefault="00146738">
      <w:proofErr w:type="gramStart"/>
      <w:r>
        <w:t>b1</w:t>
      </w:r>
      <w:proofErr w:type="gramEnd"/>
      <w:r>
        <w:sym w:font="Wingdings" w:char="F0E0"/>
      </w:r>
      <w:r>
        <w:t>Coefficient (+10,000$ for 1 year)</w:t>
      </w:r>
    </w:p>
    <w:p w:rsidR="004C7E80" w:rsidRDefault="004C7E80"/>
    <w:p w:rsidR="004C7E80" w:rsidRDefault="004C7E80" w:rsidP="004C7E80">
      <w:pPr>
        <w:pStyle w:val="ListParagraph"/>
        <w:numPr>
          <w:ilvl w:val="0"/>
          <w:numId w:val="1"/>
        </w:numPr>
      </w:pPr>
      <w:r>
        <w:t>How to find the best fitting line(line in the graph)</w:t>
      </w:r>
    </w:p>
    <w:p w:rsidR="00986F5F" w:rsidRPr="00024820" w:rsidRDefault="00986F5F" w:rsidP="00986F5F">
      <w:pPr>
        <w:rPr>
          <w:b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27AEF8A7" wp14:editId="53CA571E">
            <wp:extent cx="5943600" cy="2593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86F5F" w:rsidRPr="00024820" w:rsidRDefault="00024820" w:rsidP="00986F5F">
      <w:pPr>
        <w:ind w:left="360"/>
        <w:rPr>
          <w:b/>
        </w:rPr>
      </w:pPr>
      <w:r w:rsidRPr="00024820">
        <w:rPr>
          <w:b/>
        </w:rPr>
        <w:t>Example</w:t>
      </w:r>
    </w:p>
    <w:p w:rsidR="00024820" w:rsidRDefault="00024820" w:rsidP="00986F5F">
      <w:pPr>
        <w:ind w:left="360"/>
      </w:pPr>
      <w:r>
        <w:rPr>
          <w:noProof/>
        </w:rPr>
        <w:drawing>
          <wp:inline distT="0" distB="0" distL="0" distR="0" wp14:anchorId="4747B934" wp14:editId="399A32A2">
            <wp:extent cx="5781675" cy="3971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820" w:rsidRDefault="00024820" w:rsidP="00986F5F">
      <w:pPr>
        <w:ind w:left="360"/>
      </w:pPr>
    </w:p>
    <w:p w:rsidR="00024820" w:rsidRDefault="00024820" w:rsidP="00986F5F">
      <w:pPr>
        <w:ind w:left="360"/>
      </w:pPr>
    </w:p>
    <w:p w:rsidR="00024820" w:rsidRDefault="00024820" w:rsidP="00986F5F">
      <w:pPr>
        <w:ind w:left="360"/>
      </w:pPr>
    </w:p>
    <w:sectPr w:rsidR="00024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D27AC"/>
    <w:multiLevelType w:val="hybridMultilevel"/>
    <w:tmpl w:val="CB5C2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DC5"/>
    <w:rsid w:val="00024820"/>
    <w:rsid w:val="00146738"/>
    <w:rsid w:val="004C7E80"/>
    <w:rsid w:val="00947B0D"/>
    <w:rsid w:val="00986F5F"/>
    <w:rsid w:val="00A6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B5F1B-C90C-4E02-AF31-D083294F4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FDE8DF0E</Template>
  <TotalTime>14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Vaithilingam, Arjun</dc:creator>
  <cp:keywords/>
  <dc:description/>
  <cp:lastModifiedBy>Vaithilingam, Arjun</cp:lastModifiedBy>
  <cp:revision>4</cp:revision>
  <dcterms:created xsi:type="dcterms:W3CDTF">2018-08-27T04:01:00Z</dcterms:created>
  <dcterms:modified xsi:type="dcterms:W3CDTF">2018-08-29T03:59:00Z</dcterms:modified>
</cp:coreProperties>
</file>