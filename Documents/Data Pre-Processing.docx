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</w:t>
      </w:r>
      <w:proofErr w:type="spellStart"/>
      <w:r>
        <w:t>Exabytes</w:t>
      </w:r>
      <w:proofErr w:type="spellEnd"/>
      <w:r>
        <w:t xml:space="preserve"> of Data. 2010 </w:t>
      </w:r>
      <w:r>
        <w:sym w:font="Wingdings" w:char="F0E0"/>
      </w:r>
      <w:r>
        <w:t xml:space="preserve">1,200 </w:t>
      </w:r>
      <w:proofErr w:type="spellStart"/>
      <w:r>
        <w:t>Exabytes</w:t>
      </w:r>
      <w:proofErr w:type="spellEnd"/>
      <w:r>
        <w:t>. 2015</w:t>
      </w:r>
      <w:r>
        <w:sym w:font="Wingdings" w:char="F0E0"/>
      </w:r>
      <w:r>
        <w:t xml:space="preserve">7900 </w:t>
      </w:r>
      <w:proofErr w:type="spellStart"/>
      <w:r>
        <w:t>Exabytes</w:t>
      </w:r>
      <w:proofErr w:type="spellEnd"/>
      <w:r>
        <w:t>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9A727B" w:rsidRDefault="009A727B" w:rsidP="00D22608">
      <w:pPr>
        <w:rPr>
          <w:b/>
        </w:rPr>
      </w:pPr>
      <w:r w:rsidRPr="009A727B">
        <w:rPr>
          <w:b/>
        </w:rPr>
        <w:t>Data Preprocessing:</w:t>
      </w:r>
    </w:p>
    <w:p w:rsidR="009A727B" w:rsidRDefault="009A727B" w:rsidP="00D22608">
      <w:r>
        <w:tab/>
        <w:t xml:space="preserve">Without Preprocessing, the model won’t work well. 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Get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Importing the libraries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Missing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Categorical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Splitting the Dataset into the training set and Test 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Feature Scaling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Data Preprocessing Template</w:t>
      </w:r>
    </w:p>
    <w:p w:rsidR="009A727B" w:rsidRPr="00F5237F" w:rsidRDefault="00F5237F" w:rsidP="00F5237F">
      <w:r w:rsidRPr="00F5237F">
        <w:rPr>
          <w:b/>
        </w:rPr>
        <w:lastRenderedPageBreak/>
        <w:t>Missing Data:</w:t>
      </w:r>
    </w:p>
    <w:p w:rsidR="00F5237F" w:rsidRDefault="00F5237F" w:rsidP="00F5237F">
      <w:pPr>
        <w:pStyle w:val="ListParagraph"/>
        <w:numPr>
          <w:ilvl w:val="0"/>
          <w:numId w:val="5"/>
        </w:numPr>
      </w:pPr>
      <w:r w:rsidRPr="00F5237F">
        <w:t xml:space="preserve">To </w:t>
      </w:r>
      <w:r w:rsidRPr="00F5237F">
        <w:rPr>
          <w:b/>
        </w:rPr>
        <w:t>remove the row</w:t>
      </w:r>
      <w:r w:rsidRPr="00F5237F">
        <w:t>, but it is quite dangerous situation to loose information</w:t>
      </w:r>
    </w:p>
    <w:p w:rsidR="00F5237F" w:rsidRPr="00147E97" w:rsidRDefault="00F5237F" w:rsidP="00F5237F">
      <w:pPr>
        <w:pStyle w:val="ListParagraph"/>
        <w:numPr>
          <w:ilvl w:val="0"/>
          <w:numId w:val="5"/>
        </w:numPr>
        <w:rPr>
          <w:b/>
        </w:rPr>
      </w:pPr>
      <w:r>
        <w:t xml:space="preserve">To take </w:t>
      </w:r>
      <w:r w:rsidRPr="00F5237F">
        <w:rPr>
          <w:b/>
        </w:rPr>
        <w:t xml:space="preserve">mean </w:t>
      </w:r>
      <w:r>
        <w:t>to fill the missing value.</w:t>
      </w:r>
      <w:r w:rsidR="00147E97">
        <w:br/>
      </w:r>
    </w:p>
    <w:p w:rsidR="00147E97" w:rsidRDefault="00147E97" w:rsidP="00147E97">
      <w:pPr>
        <w:rPr>
          <w:b/>
        </w:rPr>
      </w:pPr>
      <w:r w:rsidRPr="00147E97">
        <w:rPr>
          <w:b/>
        </w:rPr>
        <w:t>Categorical Variable:</w:t>
      </w:r>
    </w:p>
    <w:p w:rsidR="002A6897" w:rsidRDefault="002A6897" w:rsidP="002A68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Country and Purchased are categorical Variable</w:t>
      </w:r>
    </w:p>
    <w:p w:rsidR="002A6897" w:rsidRDefault="002A6897" w:rsidP="002A689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Since Machine Learning model are mathematical, we cannot fit the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text .</w:t>
      </w:r>
      <w:proofErr w:type="gramEnd"/>
    </w:p>
    <w:p w:rsidR="002A6897" w:rsidRDefault="002A6897" w:rsidP="002A689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 we will convert the text into numeric.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http://queirozf.com/entries/one-hot-encoding-a-feature-on-a-pandas-dataframe-an-example</w:t>
        </w:r>
      </w:hyperlink>
    </w:p>
    <w:p w:rsidR="00147E97" w:rsidRPr="002A6897" w:rsidRDefault="00147E97" w:rsidP="002A6897">
      <w:pPr>
        <w:rPr>
          <w:b/>
        </w:rPr>
      </w:pPr>
    </w:p>
    <w:p w:rsidR="002A6897" w:rsidRPr="002A6897" w:rsidRDefault="002A6897" w:rsidP="002A6897">
      <w:pPr>
        <w:rPr>
          <w:b/>
        </w:rPr>
      </w:pPr>
      <w:r w:rsidRPr="002A6897">
        <w:rPr>
          <w:b/>
        </w:rPr>
        <w:t>Splitting the Dataset:</w:t>
      </w:r>
    </w:p>
    <w:p w:rsidR="002A6897" w:rsidRDefault="002A6897" w:rsidP="002A6897">
      <w:pPr>
        <w:pStyle w:val="ListParagraph"/>
        <w:numPr>
          <w:ilvl w:val="0"/>
          <w:numId w:val="7"/>
        </w:numPr>
      </w:pPr>
      <w:r>
        <w:t>For training and testing the system.</w:t>
      </w:r>
    </w:p>
    <w:p w:rsidR="002A6897" w:rsidRDefault="002A6897" w:rsidP="002A6897">
      <w:pPr>
        <w:pStyle w:val="ListParagraph"/>
        <w:numPr>
          <w:ilvl w:val="0"/>
          <w:numId w:val="7"/>
        </w:numPr>
      </w:pPr>
      <w:r>
        <w:t xml:space="preserve">Correlation based on the train and test set. The better </w:t>
      </w:r>
      <w:proofErr w:type="gramStart"/>
      <w:r>
        <w:t>system  learns</w:t>
      </w:r>
      <w:proofErr w:type="gramEnd"/>
      <w:r>
        <w:t xml:space="preserve"> it predicts the test set.</w:t>
      </w:r>
    </w:p>
    <w:p w:rsidR="002A6897" w:rsidRPr="00F5237F" w:rsidRDefault="002A6897" w:rsidP="002A6897">
      <w:pPr>
        <w:pStyle w:val="ListParagraph"/>
        <w:numPr>
          <w:ilvl w:val="1"/>
          <w:numId w:val="7"/>
        </w:numPr>
      </w:pPr>
      <w:r>
        <w:t xml:space="preserve">If it </w:t>
      </w:r>
      <w:proofErr w:type="spellStart"/>
      <w:r>
        <w:t>byhearts</w:t>
      </w:r>
      <w:proofErr w:type="spellEnd"/>
      <w:r>
        <w:t xml:space="preserve"> the data not understanding, it cannot predict well(</w:t>
      </w:r>
      <w:r w:rsidRPr="002A6897">
        <w:rPr>
          <w:b/>
        </w:rPr>
        <w:t>Over fitting</w:t>
      </w:r>
      <w:r>
        <w:sym w:font="Wingdings" w:char="F0E0"/>
      </w:r>
      <w:r>
        <w:t xml:space="preserve"> use </w:t>
      </w:r>
      <w:r w:rsidRPr="002A6897">
        <w:rPr>
          <w:b/>
        </w:rPr>
        <w:t xml:space="preserve">regularization </w:t>
      </w:r>
      <w:r>
        <w:t>to prevent it)</w:t>
      </w:r>
      <w:bookmarkStart w:id="0" w:name="_GoBack"/>
      <w:bookmarkEnd w:id="0"/>
    </w:p>
    <w:sectPr w:rsidR="002A6897" w:rsidRPr="00F5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0D02"/>
    <w:multiLevelType w:val="hybridMultilevel"/>
    <w:tmpl w:val="695A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B27CF"/>
    <w:multiLevelType w:val="hybridMultilevel"/>
    <w:tmpl w:val="CCD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61AD"/>
    <w:multiLevelType w:val="hybridMultilevel"/>
    <w:tmpl w:val="7EE44D66"/>
    <w:lvl w:ilvl="0" w:tplc="75D27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464F4"/>
    <w:multiLevelType w:val="hybridMultilevel"/>
    <w:tmpl w:val="79DC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E238D"/>
    <w:rsid w:val="00147E97"/>
    <w:rsid w:val="002A6897"/>
    <w:rsid w:val="009A727B"/>
    <w:rsid w:val="00AA205D"/>
    <w:rsid w:val="00D22608"/>
    <w:rsid w:val="00D31218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eirozf.com/entries/one-hot-encoding-a-feature-on-a-pandas-dataframe-an-ex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5BA5D895</Template>
  <TotalTime>78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6</cp:revision>
  <dcterms:created xsi:type="dcterms:W3CDTF">2018-08-21T03:37:00Z</dcterms:created>
  <dcterms:modified xsi:type="dcterms:W3CDTF">2018-08-24T04:37:00Z</dcterms:modified>
</cp:coreProperties>
</file>