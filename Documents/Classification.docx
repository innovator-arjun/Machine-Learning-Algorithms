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4B" w:rsidRDefault="00427EB0" w:rsidP="00427EB0">
      <w:pPr>
        <w:jc w:val="center"/>
        <w:rPr>
          <w:b/>
          <w:sz w:val="28"/>
          <w:szCs w:val="28"/>
        </w:rPr>
      </w:pPr>
      <w:r w:rsidRPr="00427EB0">
        <w:rPr>
          <w:b/>
          <w:sz w:val="28"/>
          <w:szCs w:val="28"/>
        </w:rPr>
        <w:t>Classification –Machine Learning Algorithms</w:t>
      </w:r>
    </w:p>
    <w:p w:rsidR="00427EB0" w:rsidRDefault="00427EB0" w:rsidP="00427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583A19" wp14:editId="59881BAC">
            <wp:extent cx="5943600" cy="501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0" w:rsidRPr="00427EB0" w:rsidRDefault="00427EB0" w:rsidP="00427EB0">
      <w:pPr>
        <w:rPr>
          <w:b/>
          <w:sz w:val="28"/>
          <w:szCs w:val="28"/>
        </w:rPr>
      </w:pPr>
      <w:r w:rsidRPr="00427EB0">
        <w:rPr>
          <w:b/>
          <w:sz w:val="28"/>
          <w:szCs w:val="28"/>
        </w:rPr>
        <w:t>Logistic Regression:</w:t>
      </w:r>
    </w:p>
    <w:p w:rsidR="00427EB0" w:rsidRDefault="00427EB0" w:rsidP="00427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A30451" wp14:editId="6D74C6A0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0" w:rsidRDefault="00427EB0" w:rsidP="00427EB0">
      <w:pPr>
        <w:rPr>
          <w:sz w:val="28"/>
          <w:szCs w:val="28"/>
        </w:rPr>
      </w:pPr>
    </w:p>
    <w:p w:rsidR="00427EB0" w:rsidRDefault="00427EB0" w:rsidP="00427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There is some correlation to predict whether customer will buy clothes or not.</w:t>
      </w:r>
    </w:p>
    <w:p w:rsidR="00427EB0" w:rsidRDefault="00427EB0" w:rsidP="00427EB0">
      <w:pPr>
        <w:rPr>
          <w:sz w:val="28"/>
          <w:szCs w:val="28"/>
        </w:rPr>
      </w:pPr>
      <w:r>
        <w:rPr>
          <w:sz w:val="28"/>
          <w:szCs w:val="28"/>
        </w:rPr>
        <w:t>If we use linear regression completely, it won’t work.</w:t>
      </w:r>
    </w:p>
    <w:p w:rsidR="00427EB0" w:rsidRDefault="00427EB0" w:rsidP="00427EB0">
      <w:pPr>
        <w:rPr>
          <w:sz w:val="28"/>
          <w:szCs w:val="28"/>
        </w:rPr>
      </w:pPr>
    </w:p>
    <w:p w:rsidR="00427EB0" w:rsidRDefault="00427EB0" w:rsidP="00427EB0">
      <w:pPr>
        <w:rPr>
          <w:sz w:val="28"/>
          <w:szCs w:val="28"/>
        </w:rPr>
      </w:pPr>
      <w:r>
        <w:rPr>
          <w:sz w:val="28"/>
          <w:szCs w:val="28"/>
        </w:rPr>
        <w:t>Take the probability in logistic regression that will help us to solve the problem.</w:t>
      </w:r>
    </w:p>
    <w:p w:rsidR="00427EB0" w:rsidRDefault="00427EB0" w:rsidP="00427EB0">
      <w:pPr>
        <w:rPr>
          <w:sz w:val="28"/>
          <w:szCs w:val="28"/>
        </w:rPr>
      </w:pPr>
      <w:r>
        <w:rPr>
          <w:sz w:val="28"/>
          <w:szCs w:val="28"/>
        </w:rPr>
        <w:t xml:space="preserve">We are modifying linear </w:t>
      </w:r>
      <w:proofErr w:type="gramStart"/>
      <w:r>
        <w:rPr>
          <w:sz w:val="28"/>
          <w:szCs w:val="28"/>
        </w:rPr>
        <w:t>regression ,</w:t>
      </w:r>
      <w:proofErr w:type="gramEnd"/>
      <w:r>
        <w:rPr>
          <w:sz w:val="28"/>
          <w:szCs w:val="28"/>
        </w:rPr>
        <w:t xml:space="preserve"> since there is no &gt;100% and &lt;0%.</w:t>
      </w:r>
    </w:p>
    <w:p w:rsidR="00427EB0" w:rsidRDefault="00427EB0" w:rsidP="00427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CC2048" wp14:editId="5A75E19F">
            <wp:extent cx="5943600" cy="362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0" w:rsidRDefault="00427EB0" w:rsidP="00427EB0">
      <w:pPr>
        <w:rPr>
          <w:sz w:val="28"/>
          <w:szCs w:val="28"/>
        </w:rPr>
      </w:pPr>
    </w:p>
    <w:p w:rsidR="00427EB0" w:rsidRPr="00427EB0" w:rsidRDefault="00427EB0" w:rsidP="00427EB0">
      <w:pPr>
        <w:rPr>
          <w:sz w:val="28"/>
          <w:szCs w:val="28"/>
        </w:rPr>
      </w:pPr>
      <w:r>
        <w:rPr>
          <w:sz w:val="28"/>
          <w:szCs w:val="28"/>
        </w:rPr>
        <w:t>The green box is logistic regression</w:t>
      </w:r>
    </w:p>
    <w:p w:rsidR="00427EB0" w:rsidRDefault="00427EB0" w:rsidP="00427EB0">
      <w:pPr>
        <w:rPr>
          <w:sz w:val="28"/>
          <w:szCs w:val="28"/>
        </w:rPr>
      </w:pPr>
    </w:p>
    <w:p w:rsidR="00427EB0" w:rsidRDefault="00427EB0" w:rsidP="00427EB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31BF7D" wp14:editId="529C3F06">
            <wp:extent cx="59436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4B" w:rsidRDefault="00243D4B" w:rsidP="00427EB0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:rsidR="00243D4B" w:rsidRDefault="00243D4B" w:rsidP="00427EB0">
      <w:pPr>
        <w:rPr>
          <w:sz w:val="28"/>
          <w:szCs w:val="28"/>
        </w:rPr>
      </w:pPr>
      <w:r>
        <w:rPr>
          <w:sz w:val="28"/>
          <w:szCs w:val="28"/>
        </w:rPr>
        <w:t>Step 1:</w:t>
      </w:r>
    </w:p>
    <w:p w:rsidR="00243D4B" w:rsidRDefault="00243D4B" w:rsidP="00427EB0">
      <w:pPr>
        <w:rPr>
          <w:sz w:val="28"/>
          <w:szCs w:val="28"/>
        </w:rPr>
      </w:pPr>
      <w:r>
        <w:rPr>
          <w:sz w:val="28"/>
          <w:szCs w:val="28"/>
        </w:rPr>
        <w:t>P^ means we are predicting the probability.</w:t>
      </w:r>
    </w:p>
    <w:p w:rsidR="005E18CB" w:rsidRDefault="005E18CB" w:rsidP="00427EB0">
      <w:pPr>
        <w:rPr>
          <w:sz w:val="28"/>
          <w:szCs w:val="28"/>
        </w:rPr>
      </w:pPr>
      <w:r>
        <w:rPr>
          <w:sz w:val="28"/>
          <w:szCs w:val="28"/>
        </w:rPr>
        <w:t>Green</w:t>
      </w:r>
      <w:r w:rsidRPr="005E18CB">
        <w:rPr>
          <w:sz w:val="28"/>
          <w:szCs w:val="28"/>
        </w:rPr>
        <w:sym w:font="Wingdings" w:char="F0E0"/>
      </w:r>
      <w:r>
        <w:rPr>
          <w:sz w:val="28"/>
          <w:szCs w:val="28"/>
        </w:rPr>
        <w:t>fitted value</w:t>
      </w:r>
    </w:p>
    <w:p w:rsidR="00243D4B" w:rsidRDefault="005E18CB" w:rsidP="00427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BFA26E" wp14:editId="0828612C">
            <wp:extent cx="5943600" cy="353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B" w:rsidRDefault="005E18CB" w:rsidP="00427EB0">
      <w:pPr>
        <w:rPr>
          <w:sz w:val="28"/>
          <w:szCs w:val="28"/>
        </w:rPr>
      </w:pPr>
    </w:p>
    <w:p w:rsidR="005E18CB" w:rsidRDefault="005E18CB" w:rsidP="00427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Predict y</w:t>
      </w:r>
      <w:proofErr w:type="gramStart"/>
      <w:r>
        <w:rPr>
          <w:sz w:val="28"/>
          <w:szCs w:val="28"/>
        </w:rPr>
        <w:t>^(</w:t>
      </w:r>
      <w:proofErr w:type="gramEnd"/>
      <w:r>
        <w:rPr>
          <w:sz w:val="28"/>
          <w:szCs w:val="28"/>
        </w:rPr>
        <w:t>Predicted Dependent variable),</w:t>
      </w:r>
    </w:p>
    <w:p w:rsidR="005E18CB" w:rsidRDefault="005E18CB" w:rsidP="00427EB0">
      <w:pPr>
        <w:rPr>
          <w:sz w:val="28"/>
          <w:szCs w:val="28"/>
        </w:rPr>
      </w:pPr>
      <w:r>
        <w:rPr>
          <w:sz w:val="28"/>
          <w:szCs w:val="28"/>
        </w:rPr>
        <w:t>We will select 50 %, below means 0, greater than 50% then 1.</w:t>
      </w:r>
    </w:p>
    <w:p w:rsidR="005E18CB" w:rsidRDefault="005E18CB" w:rsidP="00427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252C9E" wp14:editId="6AE77079">
            <wp:extent cx="5943600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B" w:rsidRDefault="005E18CB" w:rsidP="00427EB0">
      <w:pPr>
        <w:rPr>
          <w:sz w:val="28"/>
          <w:szCs w:val="28"/>
        </w:rPr>
      </w:pPr>
      <w:r>
        <w:rPr>
          <w:sz w:val="28"/>
          <w:szCs w:val="28"/>
        </w:rPr>
        <w:t>It is also exactly works like linear regression,</w:t>
      </w:r>
    </w:p>
    <w:p w:rsidR="005E18CB" w:rsidRDefault="005E18CB" w:rsidP="005E18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linear there will be scatter points , we will use slope line</w:t>
      </w:r>
    </w:p>
    <w:p w:rsidR="005E18CB" w:rsidRDefault="005E18CB" w:rsidP="005E18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classification, we will be predicting binary values, hence we modify the linear regression formula accordingly to predict the probability.</w:t>
      </w:r>
    </w:p>
    <w:p w:rsidR="005E18CB" w:rsidRPr="005E18CB" w:rsidRDefault="005E18CB" w:rsidP="005E18CB">
      <w:pPr>
        <w:rPr>
          <w:sz w:val="28"/>
          <w:szCs w:val="28"/>
        </w:rPr>
      </w:pPr>
      <w:bookmarkStart w:id="0" w:name="_GoBack"/>
      <w:bookmarkEnd w:id="0"/>
    </w:p>
    <w:p w:rsidR="005E18CB" w:rsidRPr="005E18CB" w:rsidRDefault="005E18CB" w:rsidP="005E18CB">
      <w:pPr>
        <w:rPr>
          <w:sz w:val="28"/>
          <w:szCs w:val="28"/>
        </w:rPr>
      </w:pPr>
    </w:p>
    <w:sectPr w:rsidR="005E18CB" w:rsidRPr="005E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7597"/>
    <w:multiLevelType w:val="hybridMultilevel"/>
    <w:tmpl w:val="E4948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B0379D"/>
    <w:multiLevelType w:val="hybridMultilevel"/>
    <w:tmpl w:val="F92CAEB6"/>
    <w:lvl w:ilvl="0" w:tplc="96FE3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EF"/>
    <w:rsid w:val="000C25EF"/>
    <w:rsid w:val="00243D4B"/>
    <w:rsid w:val="00427EB0"/>
    <w:rsid w:val="005E18CB"/>
    <w:rsid w:val="00AA034B"/>
    <w:rsid w:val="00D1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1BFE8-03EE-4AAF-90FB-AE81A4D4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3C8061AB</Template>
  <TotalTime>37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3</cp:revision>
  <dcterms:created xsi:type="dcterms:W3CDTF">2018-09-20T06:05:00Z</dcterms:created>
  <dcterms:modified xsi:type="dcterms:W3CDTF">2018-09-20T06:46:00Z</dcterms:modified>
</cp:coreProperties>
</file>