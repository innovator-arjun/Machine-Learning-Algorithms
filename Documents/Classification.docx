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34B" w:rsidRDefault="00427EB0" w:rsidP="00427EB0">
      <w:pPr>
        <w:jc w:val="center"/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Classification –Machine Learning Algorithms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583A19" wp14:editId="59881BAC">
            <wp:extent cx="5943600" cy="501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Pr="00427EB0" w:rsidRDefault="00427EB0" w:rsidP="00427EB0">
      <w:pPr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Logistic Regression: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A30451" wp14:editId="6D74C6A0">
            <wp:extent cx="594360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There is some correlation to predict whether customer will buy clothes or not.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If we use linear regression completely, it won’t work.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Take the probability in logistic regression that will help us to solve the problem.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 xml:space="preserve">We are modifying linear </w:t>
      </w:r>
      <w:proofErr w:type="gramStart"/>
      <w:r>
        <w:rPr>
          <w:sz w:val="28"/>
          <w:szCs w:val="28"/>
        </w:rPr>
        <w:t>regression ,</w:t>
      </w:r>
      <w:proofErr w:type="gramEnd"/>
      <w:r>
        <w:rPr>
          <w:sz w:val="28"/>
          <w:szCs w:val="28"/>
        </w:rPr>
        <w:t xml:space="preserve"> since there is no &gt;100% and &lt;0%.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CC2048" wp14:editId="5A75E19F">
            <wp:extent cx="5943600" cy="3626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P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 green box is logistic regression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1BF7D" wp14:editId="529C3F06">
            <wp:extent cx="59436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Explanation: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Step 1: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P^ means we are predicting the probability.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Green</w:t>
      </w:r>
      <w:r w:rsidRPr="005E18CB">
        <w:rPr>
          <w:sz w:val="28"/>
          <w:szCs w:val="28"/>
        </w:rPr>
        <w:sym w:font="Wingdings" w:char="F0E0"/>
      </w:r>
      <w:r>
        <w:rPr>
          <w:sz w:val="28"/>
          <w:szCs w:val="28"/>
        </w:rPr>
        <w:t>fitted value</w:t>
      </w:r>
    </w:p>
    <w:p w:rsidR="00243D4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BFA26E" wp14:editId="0828612C">
            <wp:extent cx="5943600" cy="3531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To Predict y</w:t>
      </w:r>
      <w:proofErr w:type="gramStart"/>
      <w:r>
        <w:rPr>
          <w:sz w:val="28"/>
          <w:szCs w:val="28"/>
        </w:rPr>
        <w:t>^(</w:t>
      </w:r>
      <w:proofErr w:type="gramEnd"/>
      <w:r>
        <w:rPr>
          <w:sz w:val="28"/>
          <w:szCs w:val="28"/>
        </w:rPr>
        <w:t>Predicted Dependent variable),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We will select 50 %, below means 0, greater than 50% then 1.</w:t>
      </w:r>
    </w:p>
    <w:p w:rsidR="005E18C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252C9E" wp14:editId="6AE77079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It is also exactly works like linear regression,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linear there will be scatter points , we will use slope line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classification, we will be predicting binary values, hence we modify the linear regression formula accordingly to predict the probability.</w:t>
      </w:r>
    </w:p>
    <w:p w:rsidR="003F1E76" w:rsidRDefault="003F1E76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5FA744FC" wp14:editId="05D0B78D">
            <wp:extent cx="5943600" cy="23084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751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59" w:rsidRDefault="001D2E59" w:rsidP="001D2E59">
      <w:pPr>
        <w:rPr>
          <w:sz w:val="28"/>
          <w:szCs w:val="28"/>
        </w:rPr>
      </w:pPr>
    </w:p>
    <w:p w:rsidR="001D2E59" w:rsidRDefault="001D2E59" w:rsidP="001D2E59">
      <w:pPr>
        <w:rPr>
          <w:sz w:val="28"/>
          <w:szCs w:val="28"/>
        </w:rPr>
      </w:pPr>
    </w:p>
    <w:p w:rsidR="000448C1" w:rsidRDefault="000448C1" w:rsidP="000448C1">
      <w:pPr>
        <w:jc w:val="center"/>
        <w:rPr>
          <w:b/>
          <w:sz w:val="48"/>
          <w:szCs w:val="48"/>
        </w:rPr>
      </w:pPr>
      <w:r w:rsidRPr="000448C1">
        <w:rPr>
          <w:b/>
          <w:sz w:val="48"/>
          <w:szCs w:val="48"/>
        </w:rPr>
        <w:t>K-NN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DD7F02" wp14:editId="6FFC86FA">
            <wp:extent cx="5943600" cy="297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K=5 is default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4A89BF" wp14:editId="2A97EB2D">
            <wp:extent cx="5943600" cy="3099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What is Euclidean distance?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87CE6" wp14:editId="1E165047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distance between two points.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67EB37" wp14:editId="60A21CC2">
            <wp:extent cx="5943600" cy="3138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Hence the new data point is assigned as red.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8C7C76" wp14:editId="25A3B48D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74C086" wp14:editId="30706E34">
            <wp:extent cx="5943600" cy="3943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7" w:rsidRDefault="00A86887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</w:p>
    <w:p w:rsidR="00A86887" w:rsidRDefault="007A68C0" w:rsidP="007A68C0">
      <w:pPr>
        <w:jc w:val="center"/>
        <w:rPr>
          <w:b/>
          <w:sz w:val="24"/>
          <w:szCs w:val="24"/>
        </w:rPr>
      </w:pPr>
      <w:r w:rsidRPr="007A68C0">
        <w:rPr>
          <w:b/>
          <w:sz w:val="24"/>
          <w:szCs w:val="24"/>
        </w:rPr>
        <w:t>Support Vector machine-</w:t>
      </w:r>
      <w:proofErr w:type="gramStart"/>
      <w:r w:rsidRPr="007A68C0">
        <w:rPr>
          <w:b/>
          <w:sz w:val="24"/>
          <w:szCs w:val="24"/>
        </w:rPr>
        <w:t>Classifier</w:t>
      </w:r>
      <w:r w:rsidR="00A62ACF">
        <w:rPr>
          <w:b/>
          <w:sz w:val="24"/>
          <w:szCs w:val="24"/>
        </w:rPr>
        <w:t>(</w:t>
      </w:r>
      <w:proofErr w:type="gramEnd"/>
      <w:r w:rsidR="00A62ACF">
        <w:rPr>
          <w:b/>
          <w:sz w:val="24"/>
          <w:szCs w:val="24"/>
        </w:rPr>
        <w:t>linear classifier)</w:t>
      </w:r>
    </w:p>
    <w:p w:rsidR="006F4C42" w:rsidRPr="007A68C0" w:rsidRDefault="006F4C42" w:rsidP="007A68C0">
      <w:pPr>
        <w:jc w:val="center"/>
        <w:rPr>
          <w:b/>
          <w:sz w:val="24"/>
          <w:szCs w:val="24"/>
        </w:rPr>
      </w:pPr>
      <w:proofErr w:type="spellStart"/>
      <w:r w:rsidRPr="006F4C42">
        <w:rPr>
          <w:b/>
          <w:sz w:val="24"/>
          <w:szCs w:val="24"/>
        </w:rPr>
        <w:t>kernal</w:t>
      </w:r>
      <w:proofErr w:type="spellEnd"/>
      <w:r w:rsidRPr="006F4C42">
        <w:rPr>
          <w:b/>
          <w:sz w:val="24"/>
          <w:szCs w:val="24"/>
        </w:rPr>
        <w:t xml:space="preserve"> can be linear or </w:t>
      </w:r>
      <w:proofErr w:type="spellStart"/>
      <w:r w:rsidRPr="006F4C42">
        <w:rPr>
          <w:b/>
          <w:sz w:val="24"/>
          <w:szCs w:val="24"/>
        </w:rPr>
        <w:t>rbf</w:t>
      </w:r>
      <w:proofErr w:type="spellEnd"/>
      <w:r w:rsidRPr="006F4C42">
        <w:rPr>
          <w:b/>
          <w:sz w:val="24"/>
          <w:szCs w:val="24"/>
        </w:rPr>
        <w:t xml:space="preserve"> to make SVM linear or non-linear</w:t>
      </w:r>
    </w:p>
    <w:p w:rsidR="007A68C0" w:rsidRDefault="007A68C0" w:rsidP="000448C1">
      <w:pPr>
        <w:rPr>
          <w:sz w:val="24"/>
          <w:szCs w:val="24"/>
        </w:rPr>
      </w:pPr>
    </w:p>
    <w:p w:rsidR="007A68C0" w:rsidRPr="007A68C0" w:rsidRDefault="007A68C0" w:rsidP="000448C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42405D" wp14:editId="6A5137FC">
            <wp:extent cx="2321859" cy="13618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707" cy="13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F4662" wp14:editId="06B4D55E">
            <wp:extent cx="2581835" cy="1631576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2753" cy="16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2DCB17" wp14:editId="413554D5">
            <wp:extent cx="2599765" cy="155652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965" cy="15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8E3FF" wp14:editId="4F55303A">
            <wp:extent cx="2325154" cy="1429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8619" cy="1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We have to find the optimal line.</w:t>
      </w:r>
    </w:p>
    <w:p w:rsidR="007A68C0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Sum of the two line distance should be maximum.</w:t>
      </w: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49537F" wp14:editId="19CFF8C8">
            <wp:extent cx="2169459" cy="177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5309" cy="1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03CB0998" wp14:editId="4A622A74">
            <wp:extent cx="2679230" cy="1618129"/>
            <wp:effectExtent l="0" t="0" r="698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0532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128160" wp14:editId="3E47F361">
            <wp:extent cx="2886075" cy="20615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7713" cy="20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0D80F" wp14:editId="67B83B1C">
            <wp:extent cx="2228850" cy="173337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0905" cy="17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AF8D68" wp14:editId="4C9A06C2">
            <wp:extent cx="2261477" cy="120491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9427" cy="1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  <w:r w:rsidRPr="000D1442">
        <w:rPr>
          <w:b/>
          <w:sz w:val="24"/>
          <w:szCs w:val="24"/>
        </w:rPr>
        <w:t>Result:</w:t>
      </w:r>
    </w:p>
    <w:p w:rsidR="000D1442" w:rsidRDefault="000D1442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9E5B6C" wp14:editId="7144F3E7">
            <wp:extent cx="5210175" cy="2743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</w:p>
    <w:p w:rsidR="000D1442" w:rsidRDefault="000D1442" w:rsidP="000D1442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Kernal</w:t>
      </w:r>
      <w:proofErr w:type="spellEnd"/>
      <w:r>
        <w:rPr>
          <w:b/>
          <w:sz w:val="24"/>
          <w:szCs w:val="24"/>
        </w:rPr>
        <w:t xml:space="preserve"> SVM</w:t>
      </w:r>
    </w:p>
    <w:p w:rsidR="000D1442" w:rsidRDefault="000D1442" w:rsidP="000D1442">
      <w:pPr>
        <w:rPr>
          <w:sz w:val="24"/>
          <w:szCs w:val="24"/>
        </w:rPr>
      </w:pPr>
      <w:r w:rsidRPr="000D1442">
        <w:rPr>
          <w:sz w:val="24"/>
          <w:szCs w:val="24"/>
        </w:rPr>
        <w:t>To handle the below scenario,</w:t>
      </w:r>
    </w:p>
    <w:p w:rsidR="000D1442" w:rsidRDefault="000D1442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BE9ED3" wp14:editId="5C73E018">
            <wp:extent cx="5943600" cy="369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E043A9" w:rsidP="000D1442">
      <w:pPr>
        <w:rPr>
          <w:sz w:val="24"/>
          <w:szCs w:val="24"/>
        </w:rPr>
      </w:pPr>
      <w:r>
        <w:rPr>
          <w:sz w:val="24"/>
          <w:szCs w:val="24"/>
        </w:rPr>
        <w:t>The above approach will fail if we follow linear SVM</w:t>
      </w:r>
    </w:p>
    <w:p w:rsidR="00E043A9" w:rsidRDefault="00E043A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F48EF4" wp14:editId="66B7C922">
            <wp:extent cx="5943600" cy="3042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A9" w:rsidRDefault="00E043A9" w:rsidP="000D1442">
      <w:pPr>
        <w:rPr>
          <w:sz w:val="24"/>
          <w:szCs w:val="24"/>
        </w:rPr>
      </w:pPr>
    </w:p>
    <w:p w:rsidR="00E043A9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lastRenderedPageBreak/>
        <w:t>A Higher – Dimensional Space.</w:t>
      </w:r>
    </w:p>
    <w:p w:rsidR="002D4D11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t>1-D</w:t>
      </w:r>
    </w:p>
    <w:p w:rsidR="002D4D11" w:rsidRDefault="002D4D11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FB39C8" wp14:editId="7456EF24">
            <wp:extent cx="594360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  <w:r>
        <w:rPr>
          <w:sz w:val="24"/>
          <w:szCs w:val="24"/>
        </w:rPr>
        <w:t>It is non-linearly separable dataset, so we are going to increase the dimensionality</w:t>
      </w:r>
    </w:p>
    <w:p w:rsidR="002D4D11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Subtract 5,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A5B452" wp14:editId="38F6BEA2">
            <wp:extent cx="5943600" cy="3130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Square with 2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4FE79A" wp14:editId="240B39E3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293091" wp14:editId="6E0BD42F">
            <wp:extent cx="59436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We are able to separate red and green elements.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58052" wp14:editId="09EB6343">
            <wp:extent cx="5943600" cy="309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4D63F6" wp14:editId="6E4B596A">
            <wp:extent cx="594360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45AB3C" wp14:editId="431F9B62">
            <wp:extent cx="5943600" cy="1266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</w:p>
    <w:p w:rsidR="000D1442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Therefore the approach it is not efficient. It will cause lot of delay</w:t>
      </w:r>
      <w:r w:rsidR="00182E73">
        <w:rPr>
          <w:sz w:val="24"/>
          <w:szCs w:val="24"/>
        </w:rPr>
        <w:t xml:space="preserve">. Hence we use </w:t>
      </w:r>
      <w:proofErr w:type="spellStart"/>
      <w:r w:rsidR="00182E73">
        <w:rPr>
          <w:sz w:val="24"/>
          <w:szCs w:val="24"/>
        </w:rPr>
        <w:t>Kernal</w:t>
      </w:r>
      <w:proofErr w:type="spellEnd"/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5D264E" wp14:editId="1D513591">
            <wp:extent cx="5943600" cy="3162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7F6364" wp14:editId="257B597D">
            <wp:extent cx="3103423" cy="275272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4430" cy="2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AED8F" wp14:editId="5F89A36A">
            <wp:extent cx="2724298" cy="145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0230" cy="14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EA684" wp14:editId="5D99A701">
            <wp:extent cx="5943600" cy="31762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F36873" wp14:editId="484B9F43">
            <wp:extent cx="5943600" cy="2948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t>Gaussian RBF kernel can able to compute non-linear datasets, without changing the dimensionality that will reduce the efficiency.</w:t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have the below problem, change the formula.</w:t>
      </w: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F26699" wp14:editId="6816BA7C">
            <wp:extent cx="2852906" cy="216217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6705" cy="2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C651B" wp14:editId="17641550">
            <wp:extent cx="2847975" cy="26174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18" cy="26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0D1442" w:rsidRDefault="00182E73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TYPES of Kerne</w:t>
      </w:r>
      <w:r w:rsidRPr="00182E73">
        <w:rPr>
          <w:b/>
          <w:sz w:val="32"/>
          <w:szCs w:val="32"/>
        </w:rPr>
        <w:t>l Functions:</w:t>
      </w:r>
    </w:p>
    <w:p w:rsidR="00183BC7" w:rsidRDefault="00183BC7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D5751B4" wp14:editId="70DFD513">
            <wp:extent cx="5943600" cy="3031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C7" w:rsidRDefault="00183BC7" w:rsidP="000448C1">
      <w:pPr>
        <w:rPr>
          <w:b/>
          <w:sz w:val="32"/>
          <w:szCs w:val="32"/>
        </w:rPr>
      </w:pPr>
      <w:bookmarkStart w:id="0" w:name="_GoBack"/>
      <w:bookmarkEnd w:id="0"/>
    </w:p>
    <w:p w:rsidR="00182E73" w:rsidRPr="00182E73" w:rsidRDefault="00182E73" w:rsidP="000448C1">
      <w:pPr>
        <w:rPr>
          <w:b/>
          <w:sz w:val="32"/>
          <w:szCs w:val="32"/>
        </w:rPr>
      </w:pPr>
    </w:p>
    <w:sectPr w:rsidR="00182E73" w:rsidRPr="00182E73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0EEA" w:rsidRDefault="00470EEA" w:rsidP="007A68C0">
      <w:pPr>
        <w:spacing w:after="0" w:line="240" w:lineRule="auto"/>
      </w:pPr>
      <w:r>
        <w:separator/>
      </w:r>
    </w:p>
  </w:endnote>
  <w:endnote w:type="continuationSeparator" w:id="0">
    <w:p w:rsidR="00470EEA" w:rsidRDefault="00470EEA" w:rsidP="007A6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8C0" w:rsidRDefault="007A68C0">
    <w:pPr>
      <w:pStyle w:val="Footer"/>
    </w:pPr>
  </w:p>
  <w:p w:rsidR="007A68C0" w:rsidRDefault="007A68C0">
    <w:pPr>
      <w:pStyle w:val="Footer"/>
    </w:pPr>
  </w:p>
  <w:p w:rsidR="007A68C0" w:rsidRDefault="007A68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0EEA" w:rsidRDefault="00470EEA" w:rsidP="007A68C0">
      <w:pPr>
        <w:spacing w:after="0" w:line="240" w:lineRule="auto"/>
      </w:pPr>
      <w:r>
        <w:separator/>
      </w:r>
    </w:p>
  </w:footnote>
  <w:footnote w:type="continuationSeparator" w:id="0">
    <w:p w:rsidR="00470EEA" w:rsidRDefault="00470EEA" w:rsidP="007A6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D7597"/>
    <w:multiLevelType w:val="hybridMultilevel"/>
    <w:tmpl w:val="E4948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FB0379D"/>
    <w:multiLevelType w:val="hybridMultilevel"/>
    <w:tmpl w:val="F92CAEB6"/>
    <w:lvl w:ilvl="0" w:tplc="96FE36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K0MLQ0NDI3NbGwNDFQ0lEKTi0uzszPAykwrAUAQrv7pCwAAAA="/>
  </w:docVars>
  <w:rsids>
    <w:rsidRoot w:val="000C25EF"/>
    <w:rsid w:val="000448C1"/>
    <w:rsid w:val="000C25EF"/>
    <w:rsid w:val="000D1442"/>
    <w:rsid w:val="00117946"/>
    <w:rsid w:val="00182E73"/>
    <w:rsid w:val="00183BC7"/>
    <w:rsid w:val="001D2E59"/>
    <w:rsid w:val="001F3062"/>
    <w:rsid w:val="00243D4B"/>
    <w:rsid w:val="002D4D11"/>
    <w:rsid w:val="003F1E76"/>
    <w:rsid w:val="00427EB0"/>
    <w:rsid w:val="00470EEA"/>
    <w:rsid w:val="005E18CB"/>
    <w:rsid w:val="006F4C42"/>
    <w:rsid w:val="007A68C0"/>
    <w:rsid w:val="00A62ACF"/>
    <w:rsid w:val="00A701F9"/>
    <w:rsid w:val="00A86887"/>
    <w:rsid w:val="00AA034B"/>
    <w:rsid w:val="00D1070E"/>
    <w:rsid w:val="00E04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1BFE8-03EE-4AAF-90FB-AE81A4D4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8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8C0"/>
  </w:style>
  <w:style w:type="paragraph" w:styleId="Footer">
    <w:name w:val="footer"/>
    <w:basedOn w:val="Normal"/>
    <w:link w:val="Foot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2408E36A</Template>
  <TotalTime>150</TotalTime>
  <Pages>16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12</cp:revision>
  <dcterms:created xsi:type="dcterms:W3CDTF">2018-09-20T06:05:00Z</dcterms:created>
  <dcterms:modified xsi:type="dcterms:W3CDTF">2018-09-24T04:58:00Z</dcterms:modified>
</cp:coreProperties>
</file>