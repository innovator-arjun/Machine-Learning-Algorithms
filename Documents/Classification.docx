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04342F" w:rsidRDefault="0004342F" w:rsidP="00427EB0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A291A8" wp14:editId="5EEC7926">
            <wp:extent cx="5943600" cy="5011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We are modifying linear regression ,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y^(Predicted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Ie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machine-Classifier</w:t>
      </w:r>
      <w:r w:rsidR="00A62ACF">
        <w:rPr>
          <w:b/>
          <w:sz w:val="24"/>
          <w:szCs w:val="24"/>
        </w:rPr>
        <w:t>(linear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r w:rsidRPr="006F4C42">
        <w:rPr>
          <w:b/>
          <w:sz w:val="24"/>
          <w:szCs w:val="24"/>
        </w:rPr>
        <w:t>kernal can be linear or rbf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Kernal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>. Hence we use Kernal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ound and the result is compared</w:t>
      </w:r>
      <w:r>
        <w:rPr>
          <w:b/>
          <w:sz w:val="32"/>
          <w:szCs w:val="32"/>
        </w:rPr>
        <w:t>.</w:t>
      </w:r>
    </w:p>
    <w:p w:rsidR="002040EC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Result:</w:t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2E130E" wp14:editId="71726925">
            <wp:extent cx="487680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 w:rsidRPr="00BE5AA1">
        <w:rPr>
          <w:b/>
          <w:sz w:val="32"/>
          <w:szCs w:val="32"/>
        </w:rPr>
        <w:t>we are getting smooth curve.</w:t>
      </w:r>
    </w:p>
    <w:p w:rsidR="008E0327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14C4AE" wp14:editId="48359D03">
            <wp:extent cx="4552950" cy="2762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Pr="008E0327" w:rsidRDefault="008E0327" w:rsidP="008E0327">
      <w:pPr>
        <w:rPr>
          <w:sz w:val="32"/>
          <w:szCs w:val="32"/>
        </w:rPr>
      </w:pPr>
    </w:p>
    <w:p w:rsidR="008E0327" w:rsidRDefault="008E0327" w:rsidP="008E0327">
      <w:pPr>
        <w:rPr>
          <w:sz w:val="32"/>
          <w:szCs w:val="32"/>
        </w:rPr>
      </w:pPr>
    </w:p>
    <w:p w:rsidR="00BE5AA1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8E0327" w:rsidRDefault="008E0327" w:rsidP="008E0327">
      <w:pPr>
        <w:tabs>
          <w:tab w:val="left" w:pos="5540"/>
        </w:tabs>
        <w:rPr>
          <w:sz w:val="32"/>
          <w:szCs w:val="32"/>
        </w:rPr>
      </w:pPr>
    </w:p>
    <w:p w:rsidR="008E0327" w:rsidRP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  <w:r w:rsidRPr="008E0327">
        <w:rPr>
          <w:b/>
          <w:sz w:val="32"/>
          <w:szCs w:val="32"/>
        </w:rPr>
        <w:lastRenderedPageBreak/>
        <w:t xml:space="preserve">Decision Tree </w:t>
      </w:r>
      <w:r>
        <w:rPr>
          <w:b/>
          <w:sz w:val="32"/>
          <w:szCs w:val="32"/>
        </w:rPr>
        <w:t>–</w:t>
      </w:r>
      <w:r w:rsidRPr="008E0327">
        <w:rPr>
          <w:b/>
          <w:sz w:val="32"/>
          <w:szCs w:val="32"/>
        </w:rPr>
        <w:t>Classification</w:t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84A7AC" wp14:editId="4701269A">
            <wp:extent cx="5943600" cy="3413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BD5983" wp14:editId="53F6CF9E">
            <wp:extent cx="5943600" cy="3434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It can handle multi-dimensional attribute</w:t>
      </w:r>
    </w:p>
    <w:p w:rsidR="008E0327" w:rsidRPr="008E0327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8FD0BB" wp14:editId="5EC0793B">
            <wp:extent cx="3860800" cy="2321430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2149" cy="23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DE0362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Random Forest used in Image classification in phone and x-box movement while playing games.</w:t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586FD3E" wp14:editId="33E0A3AA">
            <wp:extent cx="4140200" cy="2605667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0929" cy="26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P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2"/>
          <w:szCs w:val="32"/>
        </w:rPr>
        <w:t>Ensemble</w:t>
      </w:r>
      <w:r w:rsidRPr="00FD0791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When you take multiple machine learning to create a new machine learning model. Decision tree is clubbed to make random forest model.</w:t>
      </w:r>
    </w:p>
    <w:p w:rsidR="00FD0791" w:rsidRDefault="00FD0791" w:rsidP="00FD0791">
      <w:pPr>
        <w:tabs>
          <w:tab w:val="left" w:pos="5540"/>
        </w:tabs>
        <w:jc w:val="center"/>
        <w:rPr>
          <w:b/>
          <w:sz w:val="36"/>
          <w:szCs w:val="36"/>
        </w:rPr>
      </w:pPr>
      <w:r w:rsidRPr="00FD0791">
        <w:rPr>
          <w:b/>
          <w:sz w:val="36"/>
          <w:szCs w:val="36"/>
        </w:rPr>
        <w:lastRenderedPageBreak/>
        <w:t>Random Forest Classification: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30196F3" wp14:editId="09D07618">
            <wp:extent cx="5943600" cy="2877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It uses the power of crowd. To remove certain error and increase the accuracy.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F7A7619" wp14:editId="22A8D58E">
            <wp:extent cx="4825560" cy="1786467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0220" cy="17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X-Box used Random Forest.because it increases the processing speed with less hardware cost.</w:t>
      </w:r>
    </w:p>
    <w:p w:rsidR="002C6124" w:rsidRP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</w:p>
    <w:p w:rsid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  <w:r w:rsidRPr="002C6124">
        <w:rPr>
          <w:b/>
          <w:sz w:val="36"/>
          <w:szCs w:val="36"/>
        </w:rPr>
        <w:t>#no.of.tree is more some time can results in over-fitting on training dataset</w:t>
      </w:r>
    </w:p>
    <w:p w:rsidR="002C6124" w:rsidRDefault="009F7E85" w:rsidP="002C6124">
      <w:pPr>
        <w:tabs>
          <w:tab w:val="left" w:pos="5540"/>
        </w:tabs>
        <w:rPr>
          <w:b/>
          <w:sz w:val="36"/>
          <w:szCs w:val="36"/>
        </w:rPr>
      </w:pPr>
      <w:r w:rsidRPr="002C6124">
        <w:rPr>
          <w:b/>
          <w:sz w:val="36"/>
          <w:szCs w:val="36"/>
        </w:rPr>
        <w:lastRenderedPageBreak/>
        <w:t xml:space="preserve">n_estimators </w:t>
      </w:r>
      <w:r w:rsidRPr="009F7E85">
        <w:rPr>
          <w:b/>
          <w:sz w:val="36"/>
          <w:szCs w:val="36"/>
        </w:rPr>
        <w:sym w:font="Wingdings" w:char="F0E0"/>
      </w:r>
      <w:r w:rsidR="002C6124" w:rsidRPr="002C6124">
        <w:rPr>
          <w:b/>
          <w:sz w:val="36"/>
          <w:szCs w:val="36"/>
        </w:rPr>
        <w:t xml:space="preserve">for each user there will be </w:t>
      </w:r>
      <w:r w:rsidRPr="002C6124">
        <w:rPr>
          <w:b/>
          <w:sz w:val="36"/>
          <w:szCs w:val="36"/>
        </w:rPr>
        <w:t xml:space="preserve">n_estimators </w:t>
      </w:r>
      <w:r w:rsidR="0004342F">
        <w:rPr>
          <w:b/>
          <w:sz w:val="36"/>
          <w:szCs w:val="36"/>
        </w:rPr>
        <w:t xml:space="preserve">trees, </w:t>
      </w:r>
      <w:r w:rsidR="0004342F" w:rsidRPr="0004342F">
        <w:rPr>
          <w:b/>
          <w:sz w:val="36"/>
          <w:szCs w:val="36"/>
        </w:rPr>
        <w:t xml:space="preserve">then the majority vote  </w:t>
      </w:r>
      <w:r w:rsidR="0004342F">
        <w:rPr>
          <w:b/>
          <w:sz w:val="36"/>
          <w:szCs w:val="36"/>
        </w:rPr>
        <w:t>from the n_estimator tree is considered by the machine and it will classify.</w:t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D911E23" wp14:editId="4F86F138">
            <wp:extent cx="5943600" cy="31153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The highlighted area is overfitted based on the training data set.</w:t>
      </w:r>
    </w:p>
    <w:p w:rsidR="002C6124" w:rsidRDefault="002C6124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441234">
      <w:pPr>
        <w:tabs>
          <w:tab w:val="left" w:pos="5540"/>
        </w:tabs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False Positives and Negatives</w:t>
      </w:r>
    </w:p>
    <w:p w:rsidR="00441234" w:rsidRDefault="00441234" w:rsidP="00FD0791">
      <w:pPr>
        <w:tabs>
          <w:tab w:val="left" w:pos="5540"/>
        </w:tabs>
        <w:rPr>
          <w:noProof/>
          <w:lang w:val="en-IN" w:eastAsia="en-IN"/>
        </w:rPr>
      </w:pPr>
      <w:r>
        <w:rPr>
          <w:noProof/>
        </w:rPr>
        <w:drawing>
          <wp:inline distT="0" distB="0" distL="0" distR="0" wp14:anchorId="5FB6867D" wp14:editId="11F73DA0">
            <wp:extent cx="5593080" cy="27813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3562" cy="27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34">
        <w:rPr>
          <w:noProof/>
          <w:lang w:val="en-IN" w:eastAsia="en-IN"/>
        </w:rPr>
        <w:t xml:space="preserve"> </w:t>
      </w:r>
    </w:p>
    <w:p w:rsid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  <w:r w:rsidRPr="00441234">
        <w:rPr>
          <w:noProof/>
          <w:highlight w:val="yellow"/>
        </w:rPr>
        <w:drawing>
          <wp:inline distT="0" distB="0" distL="0" distR="0" wp14:anchorId="1555DCFB" wp14:editId="4CED0530">
            <wp:extent cx="5204460" cy="30264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4792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C9EDC2" wp14:editId="1D3D3569">
            <wp:extent cx="5943600" cy="33991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(2)</w:t>
      </w:r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(result)</w:t>
      </w:r>
      <w:r w:rsidR="00441234" w:rsidRPr="00601490">
        <w:rPr>
          <w:b/>
          <w:sz w:val="28"/>
          <w:szCs w:val="28"/>
          <w:highlight w:val="green"/>
        </w:rPr>
        <w:t xml:space="preserve"> Negative</w:t>
      </w:r>
      <w:r>
        <w:rPr>
          <w:b/>
          <w:sz w:val="28"/>
          <w:szCs w:val="28"/>
          <w:highlight w:val="green"/>
        </w:rPr>
        <w:t>(pred)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no cancer but there was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>dangerous</w:t>
      </w:r>
    </w:p>
    <w:p w:rsidR="00601490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(Negative</w:t>
      </w:r>
      <w:r>
        <w:rPr>
          <w:b/>
          <w:sz w:val="28"/>
          <w:szCs w:val="28"/>
          <w:highlight w:val="yellow"/>
        </w:rPr>
        <w:t>(0)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(3)</w:t>
      </w:r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(pred)</w:t>
      </w:r>
      <w:r w:rsidR="00441234" w:rsidRPr="00601490">
        <w:rPr>
          <w:b/>
          <w:sz w:val="28"/>
          <w:szCs w:val="28"/>
          <w:highlight w:val="green"/>
        </w:rPr>
        <w:t xml:space="preserve"> Positive</w:t>
      </w:r>
      <w:r>
        <w:rPr>
          <w:b/>
          <w:sz w:val="28"/>
          <w:szCs w:val="28"/>
          <w:highlight w:val="green"/>
        </w:rPr>
        <w:t>(result)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cancer </w:t>
      </w:r>
      <w:r w:rsidRPr="00601490">
        <w:rPr>
          <w:b/>
          <w:sz w:val="28"/>
          <w:szCs w:val="28"/>
          <w:highlight w:val="green"/>
        </w:rPr>
        <w:t xml:space="preserve">exist but </w:t>
      </w:r>
      <w:r w:rsidR="00441234" w:rsidRPr="00601490">
        <w:rPr>
          <w:b/>
          <w:sz w:val="28"/>
          <w:szCs w:val="28"/>
          <w:highlight w:val="green"/>
        </w:rPr>
        <w:t>no</w:t>
      </w:r>
      <w:r w:rsidRPr="00601490">
        <w:rPr>
          <w:b/>
          <w:sz w:val="28"/>
          <w:szCs w:val="28"/>
          <w:highlight w:val="green"/>
        </w:rPr>
        <w:t xml:space="preserve"> predicted</w:t>
      </w:r>
      <w:r w:rsidR="00441234" w:rsidRPr="00601490">
        <w:rPr>
          <w:b/>
          <w:sz w:val="28"/>
          <w:szCs w:val="28"/>
          <w:highlight w:val="green"/>
        </w:rPr>
        <w:t xml:space="preserve">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Warning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r>
        <w:rPr>
          <w:b/>
          <w:sz w:val="28"/>
          <w:szCs w:val="28"/>
          <w:highlight w:val="yellow"/>
        </w:rPr>
        <w:t>Positive(1)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</w:t>
      </w:r>
      <w:r w:rsidRPr="00601490">
        <w:rPr>
          <w:b/>
          <w:sz w:val="28"/>
          <w:szCs w:val="28"/>
          <w:highlight w:val="yellow"/>
        </w:rPr>
        <w:t xml:space="preserve"> </w:t>
      </w:r>
      <w:r>
        <w:rPr>
          <w:b/>
          <w:sz w:val="28"/>
          <w:szCs w:val="28"/>
          <w:highlight w:val="yellow"/>
        </w:rPr>
        <w:t>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(4)</w:t>
      </w:r>
      <w:r w:rsidR="00441234" w:rsidRPr="00601490">
        <w:rPr>
          <w:b/>
          <w:sz w:val="28"/>
          <w:szCs w:val="28"/>
          <w:highlight w:val="green"/>
        </w:rPr>
        <w:t>True Positive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>Cancer exists, we found it out there was cancer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r>
        <w:rPr>
          <w:b/>
          <w:sz w:val="28"/>
          <w:szCs w:val="28"/>
          <w:highlight w:val="yellow"/>
        </w:rPr>
        <w:t>Positive(1)</w:t>
      </w:r>
      <w:r w:rsidRPr="00601490">
        <w:rPr>
          <w:b/>
          <w:sz w:val="28"/>
          <w:szCs w:val="28"/>
          <w:highlight w:val="yellow"/>
        </w:rPr>
        <w:t xml:space="preserve"> result but we predicted in a </w:t>
      </w:r>
      <w:r>
        <w:rPr>
          <w:b/>
          <w:sz w:val="28"/>
          <w:szCs w:val="28"/>
          <w:highlight w:val="yellow"/>
        </w:rPr>
        <w:t>True</w:t>
      </w:r>
      <w:r w:rsidRPr="00601490">
        <w:rPr>
          <w:b/>
          <w:sz w:val="28"/>
          <w:szCs w:val="28"/>
          <w:highlight w:val="yellow"/>
        </w:rPr>
        <w:t xml:space="preserve">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601490" w:rsidRDefault="00601490" w:rsidP="00FD0791">
      <w:pPr>
        <w:tabs>
          <w:tab w:val="left" w:pos="5540"/>
        </w:tabs>
        <w:rPr>
          <w:b/>
          <w:sz w:val="28"/>
          <w:szCs w:val="28"/>
        </w:rPr>
      </w:pPr>
      <w:r w:rsidRPr="00601490">
        <w:rPr>
          <w:b/>
          <w:sz w:val="28"/>
          <w:szCs w:val="28"/>
          <w:highlight w:val="green"/>
        </w:rPr>
        <w:t>(1)True Negative</w:t>
      </w:r>
      <w:r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 xml:space="preserve"> NO cancer, we found out there was no cancer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(Negative</w:t>
      </w:r>
      <w:r>
        <w:rPr>
          <w:b/>
          <w:sz w:val="28"/>
          <w:szCs w:val="28"/>
          <w:highlight w:val="yellow"/>
        </w:rPr>
        <w:t>(0)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Negative, positive-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0,1 vice-versa like yes or no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False, True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Prediction result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7C1DEC">
      <w:pPr>
        <w:tabs>
          <w:tab w:val="left" w:pos="5540"/>
        </w:tabs>
        <w:jc w:val="center"/>
        <w:rPr>
          <w:b/>
          <w:sz w:val="36"/>
          <w:szCs w:val="36"/>
        </w:rPr>
      </w:pPr>
      <w:r w:rsidRPr="007C1DEC">
        <w:rPr>
          <w:b/>
          <w:sz w:val="36"/>
          <w:szCs w:val="36"/>
        </w:rPr>
        <w:lastRenderedPageBreak/>
        <w:t>Confusion Matrix</w:t>
      </w:r>
    </w:p>
    <w:p w:rsidR="007C1DEC" w:rsidRPr="007C1DEC" w:rsidRDefault="007C1DEC" w:rsidP="007C1DEC">
      <w:pPr>
        <w:tabs>
          <w:tab w:val="left" w:pos="5540"/>
        </w:tabs>
        <w:rPr>
          <w:b/>
          <w:sz w:val="36"/>
          <w:szCs w:val="36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5482F6F" wp14:editId="414BAEC2">
            <wp:extent cx="5943600" cy="41059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DEC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6D749BAD" wp14:editId="6B12D3D4">
            <wp:extent cx="3829050" cy="2286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Default="007C1DEC" w:rsidP="007C1DEC">
      <w:pPr>
        <w:tabs>
          <w:tab w:val="left" w:pos="5540"/>
        </w:tabs>
        <w:jc w:val="center"/>
        <w:rPr>
          <w:b/>
          <w:sz w:val="28"/>
          <w:szCs w:val="28"/>
        </w:rPr>
      </w:pPr>
      <w:r w:rsidRPr="007C1DEC">
        <w:rPr>
          <w:b/>
          <w:sz w:val="28"/>
          <w:szCs w:val="28"/>
        </w:rPr>
        <w:lastRenderedPageBreak/>
        <w:t>Accuracy Paradox</w:t>
      </w:r>
    </w:p>
    <w:p w:rsidR="007C1DEC" w:rsidRPr="007C1DEC" w:rsidRDefault="00EB6826" w:rsidP="007C1DEC">
      <w:pPr>
        <w:tabs>
          <w:tab w:val="left" w:pos="554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79D0A9" wp14:editId="1CEDDAB7">
            <wp:extent cx="2823448" cy="2346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4550" cy="23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9832C" wp14:editId="763E4639">
            <wp:extent cx="3055620" cy="135385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6539" cy="13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Pr="00441234" w:rsidRDefault="00601490" w:rsidP="00FD0791">
      <w:pPr>
        <w:tabs>
          <w:tab w:val="left" w:pos="5540"/>
        </w:tabs>
        <w:rPr>
          <w:b/>
          <w:sz w:val="28"/>
          <w:szCs w:val="28"/>
        </w:rPr>
      </w:pPr>
    </w:p>
    <w:p w:rsidR="00441234" w:rsidRDefault="00EB6826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3B142F0" wp14:editId="478F3893">
            <wp:extent cx="2530316" cy="192786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6" cy="19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6186E" wp14:editId="40B856A0">
            <wp:extent cx="2823210" cy="1001087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26376" cy="10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P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EB6826" w:rsidP="00441234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You should not blindly follow the accuracy. It might miss lead the model.</w:t>
      </w: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990066" w:rsidP="00990066">
      <w:pPr>
        <w:tabs>
          <w:tab w:val="left" w:pos="5540"/>
        </w:tabs>
        <w:jc w:val="center"/>
        <w:rPr>
          <w:b/>
          <w:sz w:val="36"/>
          <w:szCs w:val="36"/>
        </w:rPr>
      </w:pPr>
      <w:r w:rsidRPr="00990066">
        <w:rPr>
          <w:b/>
          <w:sz w:val="36"/>
          <w:szCs w:val="36"/>
        </w:rPr>
        <w:t>CAP</w:t>
      </w:r>
    </w:p>
    <w:p w:rsidR="00990066" w:rsidRPr="00990066" w:rsidRDefault="00990066" w:rsidP="00990066">
      <w:pPr>
        <w:tabs>
          <w:tab w:val="left" w:pos="5540"/>
        </w:tabs>
        <w:jc w:val="center"/>
        <w:rPr>
          <w:b/>
          <w:sz w:val="36"/>
          <w:szCs w:val="36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C04BD1A" wp14:editId="03E8F77B">
            <wp:extent cx="3048000" cy="190490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0993" cy="19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64702" wp14:editId="27D01BD2">
            <wp:extent cx="2733675" cy="189518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379" cy="18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Instead of sending randomly, we can choose the customer and build the model and target based upon the age, country, salary, interest.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Find the likelihood of their purchase.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After building the model for our dataset, it will reduce advertisement cost.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F5F91F9" wp14:editId="63D907CC">
            <wp:extent cx="5943600" cy="30816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778B36A" wp14:editId="34EB810F">
            <wp:extent cx="5943600" cy="3007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If it is more away from blue line then the model is good.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CAP</w:t>
      </w:r>
      <w:r w:rsidRPr="00990066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 xml:space="preserve"> it is also called as gain chart by comparing with other model.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5D7CF38" wp14:editId="06A23429">
            <wp:extent cx="5943600" cy="29667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All the 10 % will buy the product. With less contact more purchase.</w:t>
      </w: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17748A" wp14:editId="4D207195">
            <wp:extent cx="5943600" cy="27889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Cap Analysis:</w:t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5624080" wp14:editId="7FC8A36B">
            <wp:extent cx="5943600" cy="29794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Closer to 1 is good. Closer to 0 is bad.</w:t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3C7DD" wp14:editId="43029571">
            <wp:extent cx="5943600" cy="29425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01325C" w:rsidP="00990066">
      <w:pPr>
        <w:tabs>
          <w:tab w:val="left" w:pos="5540"/>
        </w:tabs>
        <w:rPr>
          <w:b/>
          <w:sz w:val="32"/>
          <w:szCs w:val="32"/>
        </w:rPr>
      </w:pPr>
    </w:p>
    <w:p w:rsidR="0001325C" w:rsidRDefault="00BC45D9" w:rsidP="00990066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90%-100% beware of over fitting.</w:t>
      </w:r>
      <w:bookmarkStart w:id="0" w:name="_GoBack"/>
      <w:bookmarkEnd w:id="0"/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p w:rsidR="00990066" w:rsidRPr="008E0327" w:rsidRDefault="00990066" w:rsidP="00990066">
      <w:pPr>
        <w:tabs>
          <w:tab w:val="left" w:pos="5540"/>
        </w:tabs>
        <w:rPr>
          <w:b/>
          <w:sz w:val="32"/>
          <w:szCs w:val="32"/>
        </w:rPr>
      </w:pPr>
    </w:p>
    <w:sectPr w:rsidR="00990066" w:rsidRPr="008E0327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763F" w:rsidRDefault="00E5763F" w:rsidP="007A68C0">
      <w:pPr>
        <w:spacing w:after="0" w:line="240" w:lineRule="auto"/>
      </w:pPr>
      <w:r>
        <w:separator/>
      </w:r>
    </w:p>
  </w:endnote>
  <w:endnote w:type="continuationSeparator" w:id="0">
    <w:p w:rsidR="00E5763F" w:rsidRDefault="00E5763F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763F" w:rsidRDefault="00E5763F" w:rsidP="007A68C0">
      <w:pPr>
        <w:spacing w:after="0" w:line="240" w:lineRule="auto"/>
      </w:pPr>
      <w:r>
        <w:separator/>
      </w:r>
    </w:p>
  </w:footnote>
  <w:footnote w:type="continuationSeparator" w:id="0">
    <w:p w:rsidR="00E5763F" w:rsidRDefault="00E5763F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qgUAgejWjywAAAA="/>
  </w:docVars>
  <w:rsids>
    <w:rsidRoot w:val="000C25EF"/>
    <w:rsid w:val="000036A0"/>
    <w:rsid w:val="0001325C"/>
    <w:rsid w:val="0004342F"/>
    <w:rsid w:val="000448C1"/>
    <w:rsid w:val="000C25EF"/>
    <w:rsid w:val="000D1442"/>
    <w:rsid w:val="000D6C67"/>
    <w:rsid w:val="00117946"/>
    <w:rsid w:val="00182E73"/>
    <w:rsid w:val="00183BC7"/>
    <w:rsid w:val="001D2E59"/>
    <w:rsid w:val="001F3062"/>
    <w:rsid w:val="002040EC"/>
    <w:rsid w:val="00243D4B"/>
    <w:rsid w:val="00270544"/>
    <w:rsid w:val="002C6124"/>
    <w:rsid w:val="002D4D11"/>
    <w:rsid w:val="002F2B2D"/>
    <w:rsid w:val="00305260"/>
    <w:rsid w:val="0038464B"/>
    <w:rsid w:val="00386A52"/>
    <w:rsid w:val="003F1E76"/>
    <w:rsid w:val="00427EB0"/>
    <w:rsid w:val="00441234"/>
    <w:rsid w:val="00470EEA"/>
    <w:rsid w:val="004909B2"/>
    <w:rsid w:val="005E18CB"/>
    <w:rsid w:val="00601490"/>
    <w:rsid w:val="006F4C42"/>
    <w:rsid w:val="007A68C0"/>
    <w:rsid w:val="007C1DEC"/>
    <w:rsid w:val="0085119E"/>
    <w:rsid w:val="008E0327"/>
    <w:rsid w:val="00990066"/>
    <w:rsid w:val="009F7E85"/>
    <w:rsid w:val="00A62ACF"/>
    <w:rsid w:val="00A701F9"/>
    <w:rsid w:val="00A86887"/>
    <w:rsid w:val="00AA034B"/>
    <w:rsid w:val="00B81A5B"/>
    <w:rsid w:val="00BC45D9"/>
    <w:rsid w:val="00BE5AA1"/>
    <w:rsid w:val="00D1070E"/>
    <w:rsid w:val="00D4553B"/>
    <w:rsid w:val="00DE0362"/>
    <w:rsid w:val="00DF7E8D"/>
    <w:rsid w:val="00E043A9"/>
    <w:rsid w:val="00E5763F"/>
    <w:rsid w:val="00EB6826"/>
    <w:rsid w:val="00ED5FEA"/>
    <w:rsid w:val="00FD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42A2A63B</Template>
  <TotalTime>820</TotalTime>
  <Pages>41</Pages>
  <Words>694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25</cp:revision>
  <dcterms:created xsi:type="dcterms:W3CDTF">2018-09-20T06:05:00Z</dcterms:created>
  <dcterms:modified xsi:type="dcterms:W3CDTF">2018-09-27T10:41:00Z</dcterms:modified>
</cp:coreProperties>
</file>