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Drill down of CNN working:</w:t>
      </w:r>
    </w:p>
    <w:p w:rsidR="008F08C7" w:rsidRDefault="0091479F">
      <w:r w:rsidRPr="0091479F"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lastRenderedPageBreak/>
        <w:t>Step 1(B</w:t>
      </w:r>
      <w:proofErr w:type="gramStart"/>
      <w:r w:rsidRPr="00A1704F">
        <w:rPr>
          <w:b/>
          <w:sz w:val="28"/>
          <w:szCs w:val="28"/>
        </w:rPr>
        <w:t>)-</w:t>
      </w:r>
      <w:proofErr w:type="gramEnd"/>
      <w:r w:rsidRPr="00A1704F">
        <w:rPr>
          <w:b/>
          <w:sz w:val="28"/>
          <w:szCs w:val="28"/>
        </w:rPr>
        <w:t xml:space="preserve"> </w:t>
      </w:r>
      <w:proofErr w:type="spellStart"/>
      <w:r w:rsidRPr="00A1704F">
        <w:rPr>
          <w:b/>
          <w:sz w:val="28"/>
          <w:szCs w:val="28"/>
        </w:rPr>
        <w:t>ReLU</w:t>
      </w:r>
      <w:proofErr w:type="spellEnd"/>
      <w:r w:rsidRPr="00A1704F">
        <w:rPr>
          <w:b/>
          <w:sz w:val="28"/>
          <w:szCs w:val="28"/>
        </w:rPr>
        <w:t xml:space="preserve">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 xml:space="preserve">When we apply feature </w:t>
      </w:r>
      <w:proofErr w:type="gramStart"/>
      <w:r>
        <w:rPr>
          <w:sz w:val="28"/>
          <w:szCs w:val="28"/>
        </w:rPr>
        <w:t>detector(</w:t>
      </w:r>
      <w:proofErr w:type="gramEnd"/>
      <w:r>
        <w:rPr>
          <w:sz w:val="28"/>
          <w:szCs w:val="28"/>
        </w:rPr>
        <w:t xml:space="preserve">it has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neg</w:t>
      </w:r>
      <w:proofErr w:type="spellEnd"/>
      <w:r>
        <w:rPr>
          <w:sz w:val="28"/>
          <w:szCs w:val="28"/>
        </w:rPr>
        <w:t>) then,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C17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Max Pooling: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want the neural network to recognize all the cheetah even though it is rotated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CCF4A" wp14:editId="0CCB7E89">
            <wp:extent cx="5943600" cy="284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8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28DD8" wp14:editId="47E2F587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Spatial invariant</w:t>
      </w:r>
      <w:r w:rsidRPr="00C1744E">
        <w:rPr>
          <w:sz w:val="28"/>
          <w:szCs w:val="28"/>
        </w:rPr>
        <w:sym w:font="Wingdings" w:char="F0E0"/>
      </w:r>
      <w:r>
        <w:rPr>
          <w:sz w:val="28"/>
          <w:szCs w:val="28"/>
        </w:rPr>
        <w:t>flexibility to identify the image.</w:t>
      </w:r>
    </w:p>
    <w:p w:rsidR="00C1744E" w:rsidRDefault="00C1744E">
      <w:pPr>
        <w:rPr>
          <w:sz w:val="28"/>
          <w:szCs w:val="28"/>
        </w:rPr>
      </w:pPr>
    </w:p>
    <w:p w:rsidR="00C1744E" w:rsidRPr="00C1744E" w:rsidRDefault="00C1744E">
      <w:pPr>
        <w:rPr>
          <w:b/>
          <w:sz w:val="28"/>
          <w:szCs w:val="28"/>
        </w:rPr>
      </w:pPr>
      <w:r w:rsidRPr="00C1744E">
        <w:rPr>
          <w:b/>
          <w:sz w:val="28"/>
          <w:szCs w:val="28"/>
        </w:rPr>
        <w:lastRenderedPageBreak/>
        <w:t>Types: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gramStart"/>
      <w:r>
        <w:rPr>
          <w:sz w:val="28"/>
          <w:szCs w:val="28"/>
        </w:rPr>
        <w:t>min</w:t>
      </w:r>
      <w:proofErr w:type="gramEnd"/>
      <w:r>
        <w:rPr>
          <w:sz w:val="28"/>
          <w:szCs w:val="28"/>
        </w:rPr>
        <w:t xml:space="preserve"> pooling,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gramStart"/>
      <w:r>
        <w:rPr>
          <w:sz w:val="28"/>
          <w:szCs w:val="28"/>
        </w:rPr>
        <w:t>max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proofErr w:type="gramStart"/>
      <w:r>
        <w:rPr>
          <w:sz w:val="28"/>
          <w:szCs w:val="28"/>
        </w:rPr>
        <w:t>sum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Consider a 2*2 matrix and get the maximum value from the feature map.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CC82A2" wp14:editId="4802622E">
            <wp:extent cx="5943600" cy="3142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We are preserving the feature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</w:rPr>
        <w:t xml:space="preserve"> closest similarity and we removed 75% of the image that might mislead the prediction.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Even though the image is rotated, pooling will able to preserve the feature.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reducing the size 75% at the same time preserving the information and reducing the parameter and we can avoid over-fitting.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Sub sampling</w:t>
      </w:r>
      <w:r w:rsidRPr="00ED256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avg</w:t>
      </w:r>
      <w:proofErr w:type="spellEnd"/>
      <w:r>
        <w:rPr>
          <w:sz w:val="28"/>
          <w:szCs w:val="28"/>
        </w:rPr>
        <w:t xml:space="preserve"> pooling or mean pooling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Materials:</w:t>
      </w:r>
      <w:r w:rsidRPr="00ED256D">
        <w:t xml:space="preserve"> </w:t>
      </w:r>
      <w:hyperlink r:id="rId32" w:history="1">
        <w:r w:rsidRPr="00CB5744">
          <w:rPr>
            <w:rStyle w:val="Hyperlink"/>
            <w:sz w:val="28"/>
            <w:szCs w:val="28"/>
          </w:rPr>
          <w:t>http://ais.uni-bonn.de/papers/icann2010_maxpool.pdf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Working application materials:</w:t>
      </w:r>
      <w:r w:rsidRPr="00ED256D">
        <w:t xml:space="preserve"> </w:t>
      </w:r>
      <w:hyperlink r:id="rId33" w:history="1">
        <w:r w:rsidRPr="00CB5744">
          <w:rPr>
            <w:rStyle w:val="Hyperlink"/>
            <w:sz w:val="28"/>
            <w:szCs w:val="28"/>
          </w:rPr>
          <w:t>http://scs.ryerson.ca/~aharley/vis/conv/flat.html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helps in working of CNN. </w:t>
      </w:r>
      <w:proofErr w:type="spellStart"/>
      <w:r>
        <w:rPr>
          <w:sz w:val="28"/>
          <w:szCs w:val="28"/>
        </w:rPr>
        <w:t>Downsampling</w:t>
      </w:r>
      <w:proofErr w:type="spellEnd"/>
      <w:r>
        <w:rPr>
          <w:sz w:val="28"/>
          <w:szCs w:val="28"/>
        </w:rPr>
        <w:t xml:space="preserve"> is also known </w:t>
      </w:r>
      <w:r w:rsidR="004627BC">
        <w:rPr>
          <w:sz w:val="28"/>
          <w:szCs w:val="28"/>
        </w:rPr>
        <w:t xml:space="preserve">as </w:t>
      </w:r>
      <w:proofErr w:type="gramStart"/>
      <w:r w:rsidR="004627BC">
        <w:rPr>
          <w:sz w:val="28"/>
          <w:szCs w:val="28"/>
        </w:rPr>
        <w:t>Pooling</w:t>
      </w:r>
      <w:proofErr w:type="gramEnd"/>
      <w:r>
        <w:rPr>
          <w:sz w:val="28"/>
          <w:szCs w:val="28"/>
        </w:rPr>
        <w:t>).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In pooling the same feature with less information and reduced size.</w:t>
      </w:r>
    </w:p>
    <w:p w:rsidR="00ED256D" w:rsidRPr="001330C0" w:rsidRDefault="001330C0">
      <w:pPr>
        <w:rPr>
          <w:sz w:val="32"/>
          <w:szCs w:val="32"/>
        </w:rPr>
      </w:pPr>
      <w:r w:rsidRPr="001330C0">
        <w:rPr>
          <w:b/>
          <w:sz w:val="32"/>
          <w:szCs w:val="32"/>
        </w:rPr>
        <w:lastRenderedPageBreak/>
        <w:t>Step 3-Flattening:</w:t>
      </w:r>
    </w:p>
    <w:p w:rsidR="001330C0" w:rsidRPr="001330C0" w:rsidRDefault="001330C0">
      <w:pPr>
        <w:rPr>
          <w:sz w:val="32"/>
          <w:szCs w:val="32"/>
        </w:rPr>
      </w:pPr>
      <w:r w:rsidRPr="001330C0">
        <w:rPr>
          <w:sz w:val="32"/>
          <w:szCs w:val="32"/>
        </w:rPr>
        <w:t>To be fed as an input</w:t>
      </w:r>
      <w:r>
        <w:rPr>
          <w:sz w:val="32"/>
          <w:szCs w:val="32"/>
        </w:rPr>
        <w:t xml:space="preserve"> as a machine neural network.</w:t>
      </w:r>
    </w:p>
    <w:p w:rsidR="001330C0" w:rsidRPr="001330C0" w:rsidRDefault="00133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C5F21" wp14:editId="14BA3127">
            <wp:extent cx="5943600" cy="3496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6D" w:rsidRDefault="001330C0">
      <w:pPr>
        <w:rPr>
          <w:b/>
          <w:sz w:val="28"/>
          <w:szCs w:val="28"/>
        </w:rPr>
      </w:pPr>
      <w:r>
        <w:rPr>
          <w:b/>
          <w:sz w:val="28"/>
          <w:szCs w:val="28"/>
        </w:rPr>
        <w:t>To summarize,</w:t>
      </w:r>
    </w:p>
    <w:p w:rsidR="001330C0" w:rsidRPr="00ED256D" w:rsidRDefault="001330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BCFB45" wp14:editId="3CDB0F66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1744E" w:rsidRDefault="00C1744E">
      <w:pPr>
        <w:rPr>
          <w:sz w:val="28"/>
          <w:szCs w:val="28"/>
        </w:rPr>
      </w:pP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</w:t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1330C0"/>
    <w:rsid w:val="00194E8E"/>
    <w:rsid w:val="00320408"/>
    <w:rsid w:val="004627BC"/>
    <w:rsid w:val="005F2355"/>
    <w:rsid w:val="007D4C9D"/>
    <w:rsid w:val="008F08C7"/>
    <w:rsid w:val="0091479F"/>
    <w:rsid w:val="00957D7A"/>
    <w:rsid w:val="00A1704F"/>
    <w:rsid w:val="00C1744E"/>
    <w:rsid w:val="00E26180"/>
    <w:rsid w:val="00ED256D"/>
    <w:rsid w:val="00F23482"/>
    <w:rsid w:val="00FB0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25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://scs.ryerson.ca/~aharley/vis/conv/flat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://ais.uni-bonn.de/papers/icann2010_maxpool.pdf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CAACB1D7</Template>
  <TotalTime>134</TotalTime>
  <Pages>16</Pages>
  <Words>392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6</cp:revision>
  <dcterms:created xsi:type="dcterms:W3CDTF">2018-09-07T04:31:00Z</dcterms:created>
  <dcterms:modified xsi:type="dcterms:W3CDTF">2018-09-10T04:19:00Z</dcterms:modified>
</cp:coreProperties>
</file>