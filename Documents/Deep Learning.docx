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32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33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A5425B">
      <w:pPr>
        <w:rPr>
          <w:b/>
          <w:sz w:val="28"/>
          <w:szCs w:val="28"/>
        </w:rPr>
      </w:pPr>
      <w:hyperlink r:id="rId47" w:history="1">
        <w:r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  <w:bookmarkStart w:id="0" w:name="_GoBack"/>
      <w:bookmarkEnd w:id="0"/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1330C0"/>
    <w:rsid w:val="00194E8E"/>
    <w:rsid w:val="00320408"/>
    <w:rsid w:val="004627BC"/>
    <w:rsid w:val="005F2355"/>
    <w:rsid w:val="007D4C9D"/>
    <w:rsid w:val="008F08C7"/>
    <w:rsid w:val="0091479F"/>
    <w:rsid w:val="00957D7A"/>
    <w:rsid w:val="00A1704F"/>
    <w:rsid w:val="00A5425B"/>
    <w:rsid w:val="00C1744E"/>
    <w:rsid w:val="00C20DB8"/>
    <w:rsid w:val="00E26180"/>
    <w:rsid w:val="00EA5630"/>
    <w:rsid w:val="00ED256D"/>
    <w:rsid w:val="00F23482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adeshpande3.github.io/The-9-Deep-Learning-Papers-You-Need-To-Know-About.html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ais.uni-bonn.de/papers/icann2010_maxpool.pdf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scs.ryerson.ca/~aharley/vis/conv/flat.html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CAACB1D7</Template>
  <TotalTime>213</TotalTime>
  <Pages>22</Pages>
  <Words>541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7</cp:revision>
  <dcterms:created xsi:type="dcterms:W3CDTF">2018-09-07T04:31:00Z</dcterms:created>
  <dcterms:modified xsi:type="dcterms:W3CDTF">2018-09-10T05:38:00Z</dcterms:modified>
</cp:coreProperties>
</file>